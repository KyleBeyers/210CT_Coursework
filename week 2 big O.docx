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97" w:rsidRDefault="00B25B93" w:rsidP="00CE7DA9">
      <w:pPr>
        <w:jc w:val="center"/>
      </w:pPr>
      <w:r>
        <w:t>210CT</w:t>
      </w:r>
    </w:p>
    <w:p w:rsidR="00CE7DA9" w:rsidRDefault="00CE7DA9" w:rsidP="00CE7DA9">
      <w:pPr>
        <w:jc w:val="center"/>
      </w:pPr>
    </w:p>
    <w:p w:rsidR="00372991" w:rsidRDefault="00B25B93" w:rsidP="00B25B93">
      <w:pPr>
        <w:jc w:val="center"/>
      </w:pPr>
      <w:r>
        <w:t>Week 2 – Big O task</w:t>
      </w:r>
      <w:bookmarkStart w:id="0" w:name="_GoBack"/>
      <w:bookmarkEnd w:id="0"/>
    </w:p>
    <w:p w:rsidR="00372991" w:rsidRDefault="00372991" w:rsidP="00372991">
      <w:pPr>
        <w:jc w:val="center"/>
      </w:pPr>
    </w:p>
    <w:p w:rsidR="00372991" w:rsidRDefault="00372991" w:rsidP="00372991">
      <w:r>
        <w:t>shuffling_array_of_int.py</w:t>
      </w:r>
    </w:p>
    <w:p w:rsidR="00372991" w:rsidRDefault="00372991" w:rsidP="00372991"/>
    <w:p w:rsidR="00372991" w:rsidRDefault="00372991" w:rsidP="00372991">
      <w:r>
        <w:t>6 + 3n + 2</w:t>
      </w:r>
    </w:p>
    <w:p w:rsidR="00372991" w:rsidRDefault="00372991" w:rsidP="00372991"/>
    <w:p w:rsidR="00372991" w:rsidRDefault="00372991" w:rsidP="00372991">
      <w:r>
        <w:t>Total = 3n + 8</w:t>
      </w:r>
    </w:p>
    <w:p w:rsidR="00372991" w:rsidRDefault="00372991" w:rsidP="00372991"/>
    <w:p w:rsidR="00372991" w:rsidRDefault="00372991" w:rsidP="00372991">
      <w:r>
        <w:t>Complexity = O (n)</w:t>
      </w:r>
    </w:p>
    <w:p w:rsidR="00372991" w:rsidRDefault="00372991" w:rsidP="00372991"/>
    <w:p w:rsidR="00372991" w:rsidRDefault="00372991" w:rsidP="00372991"/>
    <w:p w:rsidR="00372991" w:rsidRDefault="00372991" w:rsidP="00372991">
      <w:r>
        <w:t>trailing_zeros_in_factorials.py</w:t>
      </w:r>
    </w:p>
    <w:p w:rsidR="00372991" w:rsidRDefault="00372991" w:rsidP="00372991"/>
    <w:p w:rsidR="00372991" w:rsidRDefault="00372991" w:rsidP="00372991">
      <w:r>
        <w:t>1 + 6n + 4 + 4n + 7</w:t>
      </w:r>
    </w:p>
    <w:p w:rsidR="00372991" w:rsidRDefault="00372991" w:rsidP="00372991"/>
    <w:p w:rsidR="00372991" w:rsidRDefault="00372991" w:rsidP="00372991">
      <w:r>
        <w:t>Total = 10n + 12</w:t>
      </w:r>
    </w:p>
    <w:p w:rsidR="00372991" w:rsidRDefault="00372991" w:rsidP="00372991"/>
    <w:p w:rsidR="00372991" w:rsidRDefault="00372991" w:rsidP="00CE7DA9">
      <w:r>
        <w:t>Complexity = O (n)</w:t>
      </w:r>
    </w:p>
    <w:sectPr w:rsidR="0037299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C4D42"/>
    <w:multiLevelType w:val="hybridMultilevel"/>
    <w:tmpl w:val="7F069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A9"/>
    <w:rsid w:val="00372991"/>
    <w:rsid w:val="006A1F64"/>
    <w:rsid w:val="00A80B97"/>
    <w:rsid w:val="00B25B93"/>
    <w:rsid w:val="00CE7DA9"/>
    <w:rsid w:val="00D4041C"/>
    <w:rsid w:val="00D5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86F6-5356-4F67-8356-5B1A9EED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CE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DE433223.dotm</Template>
  <TotalTime>24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Beyers</dc:creator>
  <cp:keywords/>
  <dc:description/>
  <cp:lastModifiedBy>Kyle Beyers</cp:lastModifiedBy>
  <cp:revision>4</cp:revision>
  <dcterms:created xsi:type="dcterms:W3CDTF">2016-10-17T15:26:00Z</dcterms:created>
  <dcterms:modified xsi:type="dcterms:W3CDTF">2016-11-28T13:21:00Z</dcterms:modified>
</cp:coreProperties>
</file>